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28F5" w14:textId="2C9F6D84" w:rsidR="00297D62" w:rsidRDefault="00297D62" w:rsidP="003B1974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7B393D43" w14:textId="5A643020" w:rsidR="007B40C1" w:rsidRDefault="007B40C1" w:rsidP="003B1974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5097287F" w14:textId="51F9670E" w:rsidR="007B40C1" w:rsidRDefault="007B40C1" w:rsidP="003B1974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67F35289" w14:textId="77777777" w:rsidR="007B40C1" w:rsidRDefault="007B40C1" w:rsidP="003B1974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4D860EE0" w14:textId="6D50F903" w:rsidR="007B40C1" w:rsidRDefault="007B40C1" w:rsidP="007B40C1">
      <w:pPr>
        <w:jc w:val="both"/>
      </w:pPr>
      <w:r>
        <w:t>Dear Sir/Madam,</w:t>
      </w:r>
    </w:p>
    <w:p w14:paraId="566DD961" w14:textId="77777777" w:rsidR="007B40C1" w:rsidRDefault="007B40C1" w:rsidP="007B40C1">
      <w:pPr>
        <w:jc w:val="both"/>
      </w:pPr>
    </w:p>
    <w:p w14:paraId="2AF5900D" w14:textId="4289209A" w:rsidR="007B40C1" w:rsidRDefault="007B40C1" w:rsidP="007B40C1"/>
    <w:p w14:paraId="21B49701" w14:textId="77777777" w:rsidR="007B40C1" w:rsidRDefault="007B40C1" w:rsidP="007B40C1"/>
    <w:p w14:paraId="29A4130C" w14:textId="038FA925" w:rsidR="007B40C1" w:rsidRDefault="007B40C1" w:rsidP="007B40C1">
      <w:pPr>
        <w:jc w:val="both"/>
      </w:pPr>
      <w:r>
        <w:t>I would like to apply for this vacancy advertised on the job website.  I feel that I have the relevant skills to support my application.</w:t>
      </w:r>
    </w:p>
    <w:p w14:paraId="4B11253E" w14:textId="77777777" w:rsidR="007B40C1" w:rsidRDefault="007B40C1" w:rsidP="007B40C1">
      <w:pPr>
        <w:jc w:val="both"/>
      </w:pPr>
    </w:p>
    <w:p w14:paraId="167B8269" w14:textId="77777777" w:rsidR="007B40C1" w:rsidRDefault="007B40C1" w:rsidP="007B40C1">
      <w:pPr>
        <w:jc w:val="both"/>
      </w:pPr>
    </w:p>
    <w:p w14:paraId="1B46C1D3" w14:textId="5B6B6832" w:rsidR="007B40C1" w:rsidRPr="005E3118" w:rsidRDefault="007B40C1" w:rsidP="007B40C1">
      <w:pPr>
        <w:jc w:val="both"/>
        <w:rPr>
          <w:lang w:val="es-CO"/>
        </w:rPr>
      </w:pPr>
      <w:r>
        <w:t>I have ten years of expiriences as giving support to</w:t>
      </w:r>
      <w:r w:rsidRPr="009A1D14">
        <w:t xml:space="preserve"> </w:t>
      </w:r>
      <w:r>
        <w:t>HR</w:t>
      </w:r>
      <w:r w:rsidRPr="009A1D14">
        <w:t xml:space="preserve"> </w:t>
      </w:r>
      <w:r>
        <w:t>BP</w:t>
      </w:r>
      <w:r w:rsidRPr="009A1D14">
        <w:t>s in responsibilities related to the employee life cycle</w:t>
      </w:r>
      <w:r>
        <w:t xml:space="preserve">.  I can support a regarding recruitment, posting Jobs, interiew, On-boarding, well-being, prepare reports for the KPIs and project coordination. </w:t>
      </w:r>
      <w:r w:rsidRPr="005E3118">
        <w:rPr>
          <w:lang w:val="es-CO"/>
        </w:rPr>
        <w:t xml:space="preserve">I am a discipline, committed, planning and leadership. </w:t>
      </w:r>
    </w:p>
    <w:p w14:paraId="0C1133FB" w14:textId="77777777" w:rsidR="007B40C1" w:rsidRDefault="007B40C1" w:rsidP="007B40C1">
      <w:pPr>
        <w:jc w:val="both"/>
      </w:pPr>
    </w:p>
    <w:p w14:paraId="18E11F36" w14:textId="77777777" w:rsidR="007B40C1" w:rsidRDefault="007B40C1" w:rsidP="007B40C1">
      <w:pPr>
        <w:jc w:val="both"/>
      </w:pPr>
    </w:p>
    <w:p w14:paraId="3702B866" w14:textId="48C3C172" w:rsidR="007B40C1" w:rsidRDefault="007B40C1" w:rsidP="007B40C1">
      <w:pPr>
        <w:jc w:val="both"/>
      </w:pPr>
      <w:r>
        <w:t>Please find attached a copy of my CV / Resume for your information.</w:t>
      </w:r>
    </w:p>
    <w:p w14:paraId="7E68F532" w14:textId="77777777" w:rsidR="007B40C1" w:rsidRDefault="007B40C1" w:rsidP="007B40C1"/>
    <w:p w14:paraId="69A8CF3F" w14:textId="77777777" w:rsidR="007B40C1" w:rsidRDefault="007B40C1" w:rsidP="007B40C1">
      <w:pPr>
        <w:jc w:val="both"/>
      </w:pPr>
    </w:p>
    <w:p w14:paraId="1B937EB2" w14:textId="0F772A92" w:rsidR="007B40C1" w:rsidRDefault="007B40C1" w:rsidP="007B40C1">
      <w:pPr>
        <w:jc w:val="both"/>
      </w:pPr>
      <w:r>
        <w:t>Yours faithfully,</w:t>
      </w:r>
    </w:p>
    <w:p w14:paraId="04702C23" w14:textId="0F2C2349" w:rsidR="007B40C1" w:rsidRDefault="007B40C1" w:rsidP="007B40C1"/>
    <w:p w14:paraId="2B526C28" w14:textId="140BFCB2" w:rsidR="007B40C1" w:rsidRDefault="007B40C1" w:rsidP="007B40C1"/>
    <w:p w14:paraId="2AE9FB0D" w14:textId="77777777" w:rsidR="007B40C1" w:rsidRDefault="007B40C1" w:rsidP="007B40C1"/>
    <w:p w14:paraId="5E59FA67" w14:textId="4D4C04B7" w:rsidR="007B40C1" w:rsidRDefault="007B40C1" w:rsidP="007B40C1">
      <w:pPr>
        <w:spacing w:after="0" w:line="240" w:lineRule="exact"/>
        <w:jc w:val="both"/>
      </w:pPr>
      <w:r>
        <w:t>Kelly Johana Cantillo Anaya.</w:t>
      </w:r>
    </w:p>
    <w:p w14:paraId="785DB67F" w14:textId="71CB83B2" w:rsidR="007B40C1" w:rsidRDefault="007B40C1" w:rsidP="007B40C1">
      <w:pPr>
        <w:spacing w:after="0" w:line="240" w:lineRule="exact"/>
        <w:jc w:val="both"/>
      </w:pPr>
      <w:r>
        <w:t xml:space="preserve">Psychologist. </w:t>
      </w:r>
    </w:p>
    <w:p w14:paraId="44D05C39" w14:textId="7CB2326C" w:rsidR="007B40C1" w:rsidRPr="007B40C1" w:rsidRDefault="007B40C1" w:rsidP="007B40C1">
      <w:pPr>
        <w:spacing w:after="0" w:line="240" w:lineRule="exact"/>
        <w:jc w:val="both"/>
      </w:pPr>
      <w:r w:rsidRPr="005E3118">
        <w:t>Master in Human Resources Management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547BA288" w14:textId="77777777" w:rsidTr="00297D62">
        <w:tc>
          <w:tcPr>
            <w:tcW w:w="2922" w:type="dxa"/>
          </w:tcPr>
          <w:p w14:paraId="18E53B1C" w14:textId="77777777" w:rsidR="00522732" w:rsidRDefault="00522732" w:rsidP="00297D62">
            <w:pPr>
              <w:pStyle w:val="Ttulo1"/>
              <w:jc w:val="both"/>
              <w:rPr>
                <w:b/>
                <w:bCs/>
                <w:sz w:val="28"/>
                <w:szCs w:val="28"/>
              </w:rPr>
            </w:pPr>
          </w:p>
          <w:p w14:paraId="57D2ED17" w14:textId="3F235698" w:rsidR="00297D62" w:rsidRPr="001B5A3B" w:rsidRDefault="001B5A3B" w:rsidP="005C4AB6">
            <w:pPr>
              <w:pStyle w:val="Ttulo1"/>
              <w:rPr>
                <w:b/>
                <w:bCs/>
                <w:caps w:val="0"/>
                <w:color w:val="0070C0"/>
                <w:sz w:val="20"/>
                <w:szCs w:val="20"/>
              </w:rPr>
            </w:pPr>
            <w:r w:rsidRPr="001B5A3B">
              <w:rPr>
                <w:b/>
                <w:bCs/>
                <w:caps w:val="0"/>
                <w:color w:val="0070C0"/>
                <w:sz w:val="24"/>
                <w:szCs w:val="24"/>
              </w:rPr>
              <w:t xml:space="preserve">Psychologist, </w:t>
            </w:r>
            <w:r w:rsidRPr="001B5A3B">
              <w:rPr>
                <w:b/>
                <w:bCs/>
                <w:caps w:val="0"/>
                <w:color w:val="0070C0"/>
                <w:sz w:val="20"/>
                <w:szCs w:val="20"/>
              </w:rPr>
              <w:t>Master in Human Talent Management</w:t>
            </w:r>
            <w:r w:rsidR="006B3827" w:rsidRPr="001B5A3B">
              <w:rPr>
                <w:b/>
                <w:bCs/>
                <w:caps w:val="0"/>
                <w:color w:val="0070C0"/>
                <w:sz w:val="20"/>
                <w:szCs w:val="20"/>
              </w:rPr>
              <w:t>.</w:t>
            </w:r>
          </w:p>
          <w:p w14:paraId="6C0AEBD9" w14:textId="3D3B5011" w:rsidR="001B5A3B" w:rsidRPr="002C585A" w:rsidRDefault="002C585A" w:rsidP="005C4AB6">
            <w:pPr>
              <w:pStyle w:val="Ttulo1"/>
              <w:rPr>
                <w:b/>
                <w:bCs/>
                <w:caps w:val="0"/>
                <w:color w:val="000000" w:themeColor="text1"/>
                <w:sz w:val="16"/>
                <w:szCs w:val="16"/>
              </w:rPr>
            </w:pPr>
            <w:r w:rsidRPr="002C585A">
              <w:rPr>
                <w:b/>
                <w:bCs/>
                <w:caps w:val="0"/>
                <w:color w:val="000000" w:themeColor="text1"/>
                <w:sz w:val="16"/>
                <w:szCs w:val="16"/>
              </w:rPr>
              <w:t>Medellín-Colombia</w:t>
            </w:r>
          </w:p>
          <w:tbl>
            <w:tblPr>
              <w:tblW w:w="485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shd w:val="clear" w:color="auto" w:fill="FFFFFF" w:themeFill="background1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835"/>
            </w:tblGrid>
            <w:tr w:rsidR="00441EB9" w:rsidRPr="005152F2" w14:paraId="145FADF8" w14:textId="77777777" w:rsidTr="00C86F0D">
              <w:tc>
                <w:tcPr>
                  <w:tcW w:w="2835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tcMar>
                    <w:top w:w="360" w:type="dxa"/>
                    <w:bottom w:w="0" w:type="dxa"/>
                  </w:tcMar>
                </w:tcPr>
                <w:p w14:paraId="432C8E80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626557B7" wp14:editId="64E2F746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EED97C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2F817484" w14:textId="41F0A929" w:rsidR="002C585A" w:rsidRDefault="0039227B" w:rsidP="005C4AB6">
                  <w:pPr>
                    <w:pStyle w:val="Ttulo3"/>
                  </w:pPr>
                  <w:r>
                    <w:t>ADDRESS</w:t>
                  </w:r>
                  <w:r w:rsidR="001665DC">
                    <w:t>: CALLE 76 n. 80-205</w:t>
                  </w:r>
                </w:p>
              </w:tc>
            </w:tr>
            <w:tr w:rsidR="00441EB9" w:rsidRPr="005152F2" w14:paraId="180B2F08" w14:textId="77777777" w:rsidTr="00C86F0D">
              <w:tc>
                <w:tcPr>
                  <w:tcW w:w="2835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tcMar>
                    <w:top w:w="115" w:type="dxa"/>
                    <w:bottom w:w="0" w:type="dxa"/>
                  </w:tcMar>
                </w:tcPr>
                <w:p w14:paraId="3AC22186" w14:textId="1C461695" w:rsidR="00441EB9" w:rsidRPr="001665DC" w:rsidRDefault="00CA4AE3" w:rsidP="00441EB9">
                  <w:pPr>
                    <w:pStyle w:val="Ttulo3"/>
                    <w:rPr>
                      <w:sz w:val="18"/>
                      <w:szCs w:val="18"/>
                    </w:rPr>
                  </w:pPr>
                  <w:hyperlink r:id="rId7" w:history="1">
                    <w:r w:rsidR="009049D9" w:rsidRPr="001665DC">
                      <w:rPr>
                        <w:rStyle w:val="Hipervnculo"/>
                        <w:caps w:val="0"/>
                        <w:sz w:val="18"/>
                        <w:szCs w:val="18"/>
                      </w:rPr>
                      <w:t>kellyj.cantillo@gmail.com</w:t>
                    </w:r>
                  </w:hyperlink>
                </w:p>
                <w:p w14:paraId="35A1B78B" w14:textId="2709D469" w:rsidR="005C4AB6" w:rsidRDefault="005C4AB6" w:rsidP="00A60BB3">
                  <w:pPr>
                    <w:pStyle w:val="Ttulo3"/>
                    <w:jc w:val="both"/>
                  </w:pPr>
                </w:p>
              </w:tc>
            </w:tr>
            <w:tr w:rsidR="00441EB9" w:rsidRPr="005152F2" w14:paraId="362DEF17" w14:textId="77777777" w:rsidTr="00C86F0D">
              <w:tc>
                <w:tcPr>
                  <w:tcW w:w="2835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tcMar>
                    <w:top w:w="360" w:type="dxa"/>
                    <w:bottom w:w="0" w:type="dxa"/>
                  </w:tcMar>
                </w:tcPr>
                <w:p w14:paraId="00181017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72351291" wp14:editId="79163238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26CF88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C92A598" w14:textId="77777777" w:rsidTr="00C86F0D">
              <w:tc>
                <w:tcPr>
                  <w:tcW w:w="2835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tcMar>
                    <w:top w:w="115" w:type="dxa"/>
                    <w:bottom w:w="0" w:type="dxa"/>
                  </w:tcMar>
                </w:tcPr>
                <w:p w14:paraId="1B3A09B2" w14:textId="07845490" w:rsidR="00441EB9" w:rsidRPr="00040A69" w:rsidRDefault="00040A69" w:rsidP="00040A69">
                  <w:pPr>
                    <w:keepNext/>
                    <w:outlineLvl w:val="2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ipervnculo"/>
                      <w:rFonts w:ascii="Times New Roman" w:hAnsi="Times New Roman" w:cs="Times New Roman"/>
                    </w:rPr>
                    <w:t xml:space="preserve">  </w:t>
                  </w:r>
                  <w:r w:rsidR="001665DC">
                    <w:rPr>
                      <w:rStyle w:val="Hipervnculo"/>
                      <w:rFonts w:ascii="Times New Roman" w:hAnsi="Times New Roman" w:cs="Times New Roman"/>
                    </w:rPr>
                    <w:t>PHONE</w:t>
                  </w:r>
                  <w:r>
                    <w:rPr>
                      <w:rStyle w:val="Hipervnculo"/>
                      <w:rFonts w:ascii="Times New Roman" w:hAnsi="Times New Roman" w:cs="Times New Roman"/>
                    </w:rPr>
                    <w:t>: 3008609166 -3183830929</w:t>
                  </w:r>
                </w:p>
              </w:tc>
            </w:tr>
            <w:tr w:rsidR="00463463" w:rsidRPr="005152F2" w14:paraId="55A32F0E" w14:textId="77777777" w:rsidTr="00C86F0D">
              <w:tc>
                <w:tcPr>
                  <w:tcW w:w="2835" w:type="dxa"/>
                  <w:shd w:val="clear" w:color="auto" w:fill="FFFFFF" w:themeFill="background1"/>
                  <w:tcMar>
                    <w:top w:w="374" w:type="dxa"/>
                    <w:bottom w:w="115" w:type="dxa"/>
                  </w:tcMar>
                </w:tcPr>
                <w:p w14:paraId="32D46BA5" w14:textId="1A3259C2" w:rsidR="00A60BB3" w:rsidRDefault="00A60BB3" w:rsidP="00C86F0D">
                  <w:pPr>
                    <w:pStyle w:val="Ttulo3"/>
                    <w:jc w:val="both"/>
                  </w:pPr>
                </w:p>
                <w:p w14:paraId="18AA1F87" w14:textId="77777777" w:rsidR="00A60BB3" w:rsidRDefault="00A60BB3" w:rsidP="0043426C">
                  <w:pPr>
                    <w:pStyle w:val="Ttulo3"/>
                  </w:pPr>
                </w:p>
                <w:p w14:paraId="153F7976" w14:textId="77777777" w:rsidR="005C4AB6" w:rsidRDefault="005C4AB6" w:rsidP="0043426C">
                  <w:pPr>
                    <w:pStyle w:val="Ttulo3"/>
                  </w:pPr>
                </w:p>
                <w:p w14:paraId="3773E59C" w14:textId="6F6F1679" w:rsidR="005A7E57" w:rsidRPr="002F12D0" w:rsidRDefault="00FE35C5" w:rsidP="0043426C">
                  <w:pPr>
                    <w:pStyle w:val="Ttulo3"/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 xml:space="preserve">SOFT </w:t>
                  </w:r>
                  <w:r w:rsidR="002F12D0" w:rsidRPr="002F12D0">
                    <w:rPr>
                      <w:b/>
                      <w:bCs/>
                      <w:color w:val="0070C0"/>
                    </w:rPr>
                    <w:t>SKILL</w:t>
                  </w:r>
                </w:p>
                <w:p w14:paraId="743C509C" w14:textId="02412BDA" w:rsidR="00616FF4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6893E08A" wp14:editId="0C1A08F2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5ECCC1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3BFE33" w14:textId="77777777" w:rsidR="00F81CEA" w:rsidRPr="00F81CEA" w:rsidRDefault="00F81CEA" w:rsidP="00F81CEA"/>
                <w:p w14:paraId="48ED60B1" w14:textId="18BF592C" w:rsidR="00463463" w:rsidRPr="005152F2" w:rsidRDefault="00F81CEA" w:rsidP="00463463">
                  <w:r w:rsidRPr="00F81CEA">
                    <w:t>I</w:t>
                  </w:r>
                  <w:r>
                    <w:t xml:space="preserve">’am </w:t>
                  </w:r>
                  <w:r w:rsidRPr="00F81CEA">
                    <w:t xml:space="preserve">Discipline, leader, continuous learning ability, </w:t>
                  </w:r>
                  <w:r>
                    <w:t xml:space="preserve">Diplomat, </w:t>
                  </w:r>
                  <w:r w:rsidR="00A60BB3">
                    <w:t>I</w:t>
                  </w:r>
                  <w:r>
                    <w:t xml:space="preserve">nnovate, </w:t>
                  </w:r>
                  <w:r w:rsidR="00A60BB3">
                    <w:t>R</w:t>
                  </w:r>
                  <w:r>
                    <w:t xml:space="preserve">espectful and </w:t>
                  </w:r>
                  <w:r w:rsidR="00A60BB3">
                    <w:t>P</w:t>
                  </w:r>
                  <w:r>
                    <w:t xml:space="preserve">ersuasive person. </w:t>
                  </w:r>
                </w:p>
              </w:tc>
            </w:tr>
          </w:tbl>
          <w:p w14:paraId="7051143C" w14:textId="77777777" w:rsidR="00B93310" w:rsidRPr="005152F2" w:rsidRDefault="00B93310" w:rsidP="003856C9"/>
        </w:tc>
        <w:tc>
          <w:tcPr>
            <w:tcW w:w="699" w:type="dxa"/>
          </w:tcPr>
          <w:p w14:paraId="701D15C8" w14:textId="77777777" w:rsidR="00B93310" w:rsidRDefault="00B93310" w:rsidP="00463463"/>
          <w:p w14:paraId="00DFCD7D" w14:textId="77777777" w:rsidR="00A60BB3" w:rsidRDefault="00A60BB3" w:rsidP="00463463"/>
          <w:p w14:paraId="7D521D62" w14:textId="77777777" w:rsidR="00A60BB3" w:rsidRDefault="00A60BB3" w:rsidP="00463463"/>
          <w:p w14:paraId="39146D1A" w14:textId="77777777" w:rsidR="00A60BB3" w:rsidRDefault="00A60BB3" w:rsidP="00463463"/>
          <w:p w14:paraId="71822E11" w14:textId="77777777" w:rsidR="00A60BB3" w:rsidRPr="005152F2" w:rsidRDefault="00A60BB3" w:rsidP="00463463"/>
        </w:tc>
        <w:tc>
          <w:tcPr>
            <w:tcW w:w="5981" w:type="dxa"/>
          </w:tcPr>
          <w:tbl>
            <w:tblPr>
              <w:tblpPr w:leftFromText="141" w:rightFromText="141" w:horzAnchor="margin" w:tblpY="-1987"/>
              <w:tblOverlap w:val="never"/>
              <w:tblW w:w="5000" w:type="pct"/>
              <w:shd w:val="clear" w:color="auto" w:fill="E7E6E6" w:themeFill="background2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23B66594" w14:textId="77777777" w:rsidTr="00A60BB3">
              <w:trPr>
                <w:trHeight w:val="4104"/>
              </w:trPr>
              <w:tc>
                <w:tcPr>
                  <w:tcW w:w="5981" w:type="dxa"/>
                  <w:shd w:val="clear" w:color="auto" w:fill="E7E6E6" w:themeFill="background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9F9453D" w14:textId="77777777" w:rsidR="00522732" w:rsidRPr="000C5459" w:rsidRDefault="00522732" w:rsidP="00522732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2A2E2E26" w14:textId="65946FB4" w:rsidR="008F6337" w:rsidRPr="00522732" w:rsidRDefault="00522732" w:rsidP="00522732">
                  <w:pPr>
                    <w:pStyle w:val="Ttulo2"/>
                    <w:jc w:val="left"/>
                    <w:rPr>
                      <w:b/>
                      <w:bCs/>
                      <w:color w:val="0070C0"/>
                    </w:rPr>
                  </w:pPr>
                  <w:r w:rsidRPr="00522732">
                    <w:rPr>
                      <w:b/>
                      <w:bCs/>
                      <w:color w:val="0070C0"/>
                    </w:rPr>
                    <w:t xml:space="preserve">work history  </w:t>
                  </w:r>
                </w:p>
                <w:p w14:paraId="10E0F00F" w14:textId="77777777" w:rsidR="00460ED4" w:rsidRDefault="00717992" w:rsidP="00931A0E">
                  <w:pPr>
                    <w:spacing w:after="0" w:line="240" w:lineRule="auto"/>
                    <w:jc w:val="both"/>
                    <w:rPr>
                      <w:bCs/>
                      <w:sz w:val="22"/>
                      <w:szCs w:val="22"/>
                    </w:rPr>
                  </w:pPr>
                  <w:r w:rsidRPr="00E4112F">
                    <w:rPr>
                      <w:bCs/>
                      <w:sz w:val="22"/>
                      <w:szCs w:val="22"/>
                    </w:rPr>
                    <w:t>DANISH REFUGEE COUNCIL</w:t>
                  </w:r>
                  <w:r w:rsidR="00785C22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E4112F">
                    <w:rPr>
                      <w:bCs/>
                      <w:sz w:val="22"/>
                      <w:szCs w:val="22"/>
                    </w:rPr>
                    <w:t xml:space="preserve">(10-12-2018 Until </w:t>
                  </w:r>
                  <w:r>
                    <w:rPr>
                      <w:bCs/>
                      <w:sz w:val="22"/>
                      <w:szCs w:val="22"/>
                    </w:rPr>
                    <w:t>15-06</w:t>
                  </w:r>
                  <w:r w:rsidRPr="00E4112F">
                    <w:rPr>
                      <w:bCs/>
                      <w:sz w:val="22"/>
                      <w:szCs w:val="22"/>
                    </w:rPr>
                    <w:t>-20</w:t>
                  </w:r>
                  <w:r>
                    <w:rPr>
                      <w:bCs/>
                      <w:sz w:val="22"/>
                      <w:szCs w:val="22"/>
                    </w:rPr>
                    <w:t>20</w:t>
                  </w:r>
                  <w:r w:rsidRPr="00E4112F">
                    <w:rPr>
                      <w:bCs/>
                      <w:sz w:val="22"/>
                      <w:szCs w:val="22"/>
                    </w:rPr>
                    <w:t>).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385A565E" w14:textId="04F9E242" w:rsidR="00931A0E" w:rsidRDefault="00717992" w:rsidP="00931A0E">
                  <w:pPr>
                    <w:spacing w:after="0" w:line="240" w:lineRule="auto"/>
                    <w:jc w:val="both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D4681F">
                    <w:rPr>
                      <w:b/>
                      <w:sz w:val="22"/>
                      <w:szCs w:val="22"/>
                      <w:u w:val="single"/>
                    </w:rPr>
                    <w:t>Human</w:t>
                  </w:r>
                  <w:r>
                    <w:rPr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  <w:r w:rsidRPr="00D4681F">
                    <w:rPr>
                      <w:b/>
                      <w:sz w:val="22"/>
                      <w:szCs w:val="22"/>
                      <w:u w:val="single"/>
                    </w:rPr>
                    <w:t>Resources Coordinator</w:t>
                  </w:r>
                </w:p>
                <w:p w14:paraId="0169B2A8" w14:textId="77777777" w:rsidR="00634843" w:rsidRPr="00931A0E" w:rsidRDefault="00634843" w:rsidP="00931A0E">
                  <w:pPr>
                    <w:spacing w:after="0" w:line="240" w:lineRule="auto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4E967CC9" w14:textId="02437404" w:rsidR="0039227B" w:rsidRDefault="00931A0E" w:rsidP="006807CA">
                  <w:pPr>
                    <w:autoSpaceDE w:val="0"/>
                    <w:autoSpaceDN w:val="0"/>
                    <w:adjustRightInd w:val="0"/>
                    <w:spacing w:after="190"/>
                    <w:jc w:val="both"/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</w:pPr>
                  <w:r w:rsidRPr="00931A0E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Provide general advice, coordination and technical support to the Human Resources team,  procedures and guidelines</w:t>
                  </w:r>
                  <w:r w:rsid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 of the </w:t>
                  </w:r>
                  <w:r w:rsidR="00BC420B" w:rsidRP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sub-processes</w:t>
                  </w:r>
                  <w:r w:rsid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 </w:t>
                  </w:r>
                  <w:r w:rsidR="00BC420B" w:rsidRP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of the area in: Recruitment and </w:t>
                  </w:r>
                  <w:r w:rsid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s</w:t>
                  </w:r>
                  <w:r w:rsidR="00BC420B" w:rsidRP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election, hiring, training and development, performance management, wel</w:t>
                  </w:r>
                  <w:r w:rsidR="00460ED4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l-being</w:t>
                  </w:r>
                  <w:r w:rsidR="00BC420B" w:rsidRP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, compensation and </w:t>
                  </w:r>
                  <w:r w:rsidR="00BC420B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perks. </w:t>
                  </w:r>
                </w:p>
                <w:p w14:paraId="653D8236" w14:textId="77777777" w:rsidR="00460ED4" w:rsidRDefault="009C6F56" w:rsidP="00EE7ED1">
                  <w:pPr>
                    <w:spacing w:after="0" w:line="240" w:lineRule="auto"/>
                    <w:jc w:val="both"/>
                    <w:rPr>
                      <w:bCs/>
                      <w:sz w:val="22"/>
                      <w:szCs w:val="22"/>
                    </w:rPr>
                  </w:pPr>
                  <w:r w:rsidRPr="00E4112F">
                    <w:rPr>
                      <w:bCs/>
                      <w:sz w:val="22"/>
                      <w:szCs w:val="22"/>
                    </w:rPr>
                    <w:t>CAJA DE COMPENSACIÓN DEL SUBSIDIO FAMILIAR-COLSUBSIDIO-(16-03-2016-07-10-2018)</w:t>
                  </w:r>
                  <w:r w:rsidR="00460ED4">
                    <w:rPr>
                      <w:bCs/>
                      <w:sz w:val="22"/>
                      <w:szCs w:val="22"/>
                    </w:rPr>
                    <w:t>.</w:t>
                  </w:r>
                </w:p>
                <w:p w14:paraId="3F95B951" w14:textId="10B444D4" w:rsidR="00EE7ED1" w:rsidRDefault="009C6F56" w:rsidP="00EE7ED1">
                  <w:pPr>
                    <w:spacing w:after="0" w:line="240" w:lineRule="auto"/>
                    <w:jc w:val="both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D4681F">
                    <w:rPr>
                      <w:b/>
                      <w:sz w:val="22"/>
                      <w:szCs w:val="22"/>
                      <w:u w:val="single"/>
                    </w:rPr>
                    <w:t>Training</w:t>
                  </w:r>
                  <w:r w:rsidR="00EE7ED1">
                    <w:rPr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  <w:r w:rsidRPr="00D4681F">
                    <w:rPr>
                      <w:b/>
                      <w:sz w:val="22"/>
                      <w:szCs w:val="22"/>
                      <w:u w:val="single"/>
                    </w:rPr>
                    <w:t>Coordinator.</w:t>
                  </w:r>
                </w:p>
                <w:p w14:paraId="6EC13422" w14:textId="77777777" w:rsidR="00634843" w:rsidRPr="00EE7ED1" w:rsidRDefault="00634843" w:rsidP="00EE7ED1">
                  <w:pPr>
                    <w:spacing w:after="0" w:line="240" w:lineRule="auto"/>
                    <w:jc w:val="both"/>
                    <w:rPr>
                      <w:b/>
                      <w:sz w:val="22"/>
                      <w:szCs w:val="22"/>
                      <w:u w:val="single"/>
                    </w:rPr>
                  </w:pPr>
                </w:p>
                <w:p w14:paraId="47102A4D" w14:textId="77777777" w:rsidR="00033986" w:rsidRDefault="00EE7ED1" w:rsidP="00033986">
                  <w:pPr>
                    <w:autoSpaceDE w:val="0"/>
                    <w:autoSpaceDN w:val="0"/>
                    <w:adjustRightInd w:val="0"/>
                    <w:spacing w:after="190"/>
                    <w:jc w:val="both"/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</w:pPr>
                  <w:r w:rsidRPr="00EE7ED1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Guarantee and manage training programs by monitoring management indicators according to requirements of the strategic training plan.</w:t>
                  </w:r>
                </w:p>
                <w:p w14:paraId="57A28424" w14:textId="68525280" w:rsidR="00634843" w:rsidRDefault="00033986" w:rsidP="006807CA">
                  <w:pPr>
                    <w:autoSpaceDE w:val="0"/>
                    <w:autoSpaceDN w:val="0"/>
                    <w:adjustRightInd w:val="0"/>
                    <w:spacing w:after="190"/>
                    <w:jc w:val="both"/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</w:pPr>
                  <w:r w:rsidRPr="00E4112F">
                    <w:rPr>
                      <w:bCs/>
                      <w:sz w:val="22"/>
                      <w:szCs w:val="22"/>
                    </w:rPr>
                    <w:t>CORPORACIÒN COLOMBIANA DE INVESTIGACIÒN AGROPECUARIA (22-02-2013-hasta 13-03-2016).</w:t>
                  </w:r>
                  <w:r w:rsidRPr="00D4681F">
                    <w:rPr>
                      <w:b/>
                      <w:sz w:val="22"/>
                      <w:szCs w:val="22"/>
                      <w:u w:val="single"/>
                    </w:rPr>
                    <w:t>Human Management Leader</w:t>
                  </w:r>
                  <w:r w:rsidR="00C86F0D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. </w:t>
                  </w:r>
                </w:p>
                <w:p w14:paraId="3508B2E0" w14:textId="394141E0" w:rsidR="005C4AB6" w:rsidRDefault="00C86F0D" w:rsidP="006807CA">
                  <w:pPr>
                    <w:autoSpaceDE w:val="0"/>
                    <w:autoSpaceDN w:val="0"/>
                    <w:adjustRightInd w:val="0"/>
                    <w:spacing w:after="190"/>
                    <w:jc w:val="both"/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I was leading p</w:t>
                  </w:r>
                  <w:r w:rsidR="00460ED4" w:rsidRPr="00460ED4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ersonnel </w:t>
                  </w:r>
                  <w:r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m</w:t>
                  </w:r>
                  <w:r w:rsidR="00460ED4" w:rsidRPr="00460ED4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anagement, selection and hiring, training and development, occupational health, well-being, payroll and personnel administration, complying with the quality standards and established work plans.</w:t>
                  </w:r>
                </w:p>
                <w:p w14:paraId="739F6735" w14:textId="1B6F50BC" w:rsidR="001F448D" w:rsidRPr="00422CD5" w:rsidRDefault="00C86F0D" w:rsidP="006807CA">
                  <w:pPr>
                    <w:autoSpaceDE w:val="0"/>
                    <w:autoSpaceDN w:val="0"/>
                    <w:adjustRightInd w:val="0"/>
                    <w:spacing w:after="190"/>
                    <w:jc w:val="both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Empresa de Servicios Temporales</w:t>
                  </w:r>
                  <w:r w:rsidR="001F448D">
                    <w:rPr>
                      <w:rFonts w:asciiTheme="majorHAnsi" w:eastAsiaTheme="majorEastAsia" w:hAnsiTheme="majorHAnsi" w:cstheme="majorBidi"/>
                      <w:sz w:val="24"/>
                      <w:szCs w:val="24"/>
                    </w:rPr>
                    <w:t xml:space="preserve">: </w:t>
                  </w:r>
                  <w:r w:rsidR="001F448D">
                    <w:rPr>
                      <w:bCs/>
                      <w:sz w:val="22"/>
                      <w:szCs w:val="22"/>
                    </w:rPr>
                    <w:t>02</w:t>
                  </w:r>
                  <w:r w:rsidR="001F448D" w:rsidRPr="00E4112F">
                    <w:rPr>
                      <w:bCs/>
                      <w:sz w:val="22"/>
                      <w:szCs w:val="22"/>
                    </w:rPr>
                    <w:t>-0</w:t>
                  </w:r>
                  <w:r w:rsidR="001F448D">
                    <w:rPr>
                      <w:bCs/>
                      <w:sz w:val="22"/>
                      <w:szCs w:val="22"/>
                    </w:rPr>
                    <w:t>9</w:t>
                  </w:r>
                  <w:r w:rsidR="001F448D" w:rsidRPr="00E4112F">
                    <w:rPr>
                      <w:bCs/>
                      <w:sz w:val="22"/>
                      <w:szCs w:val="22"/>
                    </w:rPr>
                    <w:t>-20</w:t>
                  </w:r>
                  <w:r w:rsidR="001F448D">
                    <w:rPr>
                      <w:bCs/>
                      <w:sz w:val="22"/>
                      <w:szCs w:val="22"/>
                    </w:rPr>
                    <w:t>09 h</w:t>
                  </w:r>
                  <w:r w:rsidR="001F448D" w:rsidRPr="00E4112F">
                    <w:rPr>
                      <w:bCs/>
                      <w:sz w:val="22"/>
                      <w:szCs w:val="22"/>
                    </w:rPr>
                    <w:t xml:space="preserve">asta </w:t>
                  </w:r>
                  <w:r w:rsidR="001F448D">
                    <w:rPr>
                      <w:bCs/>
                      <w:sz w:val="22"/>
                      <w:szCs w:val="22"/>
                    </w:rPr>
                    <w:t>20-02-2013</w:t>
                  </w:r>
                  <w:r w:rsidR="001F448D" w:rsidRPr="00E4112F">
                    <w:rPr>
                      <w:bCs/>
                      <w:sz w:val="22"/>
                      <w:szCs w:val="22"/>
                    </w:rPr>
                    <w:t>)</w:t>
                  </w:r>
                  <w:r w:rsidR="001F448D">
                    <w:rPr>
                      <w:bCs/>
                      <w:sz w:val="22"/>
                      <w:szCs w:val="22"/>
                    </w:rPr>
                    <w:t xml:space="preserve">. </w:t>
                  </w:r>
                  <w:r w:rsidR="00422CD5" w:rsidRPr="00422CD5">
                    <w:rPr>
                      <w:b/>
                      <w:sz w:val="22"/>
                      <w:szCs w:val="22"/>
                    </w:rPr>
                    <w:t>Recruitment and Selection Psychologist</w:t>
                  </w:r>
                  <w:r w:rsidR="00422CD5">
                    <w:rPr>
                      <w:b/>
                      <w:sz w:val="22"/>
                      <w:szCs w:val="22"/>
                    </w:rPr>
                    <w:t xml:space="preserve">. </w:t>
                  </w:r>
                </w:p>
                <w:p w14:paraId="168F157E" w14:textId="4848A587" w:rsidR="00952DC8" w:rsidRPr="00634843" w:rsidRDefault="00952DC8" w:rsidP="00952DC8">
                  <w:pPr>
                    <w:pStyle w:val="Ttulo2"/>
                    <w:rPr>
                      <w:b/>
                      <w:bCs/>
                      <w:color w:val="0070C0"/>
                    </w:rPr>
                  </w:pPr>
                  <w:r w:rsidRPr="00634843">
                    <w:rPr>
                      <w:b/>
                      <w:bCs/>
                      <w:color w:val="0070C0"/>
                    </w:rPr>
                    <w:t>EDUCA</w:t>
                  </w:r>
                  <w:r w:rsidR="00460ED4" w:rsidRPr="00634843">
                    <w:rPr>
                      <w:b/>
                      <w:bCs/>
                      <w:color w:val="0070C0"/>
                    </w:rPr>
                    <w:t>TIO</w:t>
                  </w:r>
                  <w:r w:rsidR="007B40C1">
                    <w:rPr>
                      <w:b/>
                      <w:bCs/>
                      <w:color w:val="0070C0"/>
                    </w:rPr>
                    <w:t xml:space="preserve">n </w:t>
                  </w:r>
                </w:p>
                <w:p w14:paraId="65D18A56" w14:textId="77777777" w:rsidR="005C4AB6" w:rsidRPr="008A1A3D" w:rsidRDefault="005C4AB6" w:rsidP="005C4AB6">
                  <w:pPr>
                    <w:jc w:val="both"/>
                    <w:rPr>
                      <w:sz w:val="22"/>
                      <w:szCs w:val="22"/>
                    </w:rPr>
                  </w:pPr>
                  <w:r w:rsidRPr="008A1A3D">
                    <w:rPr>
                      <w:sz w:val="22"/>
                      <w:szCs w:val="22"/>
                    </w:rPr>
                    <w:t>Master in Human Talent Management. Rafael Belloso Chacín University. 2018.</w:t>
                  </w:r>
                </w:p>
                <w:p w14:paraId="32B4FF9A" w14:textId="77777777" w:rsidR="005C4AB6" w:rsidRPr="008A1A3D" w:rsidRDefault="005C4AB6" w:rsidP="005C4AB6">
                  <w:pPr>
                    <w:jc w:val="both"/>
                    <w:rPr>
                      <w:sz w:val="22"/>
                      <w:szCs w:val="22"/>
                    </w:rPr>
                  </w:pPr>
                  <w:r w:rsidRPr="008A1A3D">
                    <w:rPr>
                      <w:sz w:val="22"/>
                      <w:szCs w:val="22"/>
                    </w:rPr>
                    <w:t>Specialist in Human Resources Management. Jorge Tadeo Lozano University. 2011.</w:t>
                  </w:r>
                </w:p>
                <w:p w14:paraId="64BE822C" w14:textId="75EF5162" w:rsidR="005C4AB6" w:rsidRDefault="005C4AB6" w:rsidP="005C4AB6">
                  <w:pPr>
                    <w:jc w:val="both"/>
                    <w:rPr>
                      <w:sz w:val="22"/>
                      <w:szCs w:val="22"/>
                    </w:rPr>
                  </w:pPr>
                  <w:r w:rsidRPr="008A1A3D">
                    <w:rPr>
                      <w:sz w:val="22"/>
                      <w:szCs w:val="22"/>
                    </w:rPr>
                    <w:t>Professional Degree: Psychologist. University of Magdalena. 2008</w:t>
                  </w:r>
                </w:p>
                <w:p w14:paraId="212F03ED" w14:textId="3CFF5796" w:rsidR="00D073BC" w:rsidRPr="007B40C1" w:rsidRDefault="005E3E7B" w:rsidP="007B40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IT Skill. </w:t>
                  </w:r>
                  <w:r w:rsidRPr="005E3E7B">
                    <w:rPr>
                      <w:sz w:val="22"/>
                      <w:szCs w:val="22"/>
                    </w:rPr>
                    <w:t xml:space="preserve"> ERP: Sap. Dynamics 365, Microsoft Office</w:t>
                  </w:r>
                  <w:r w:rsidR="007B40C1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A3D809B" w14:textId="77777777" w:rsidR="008F6337" w:rsidRPr="005152F2" w:rsidRDefault="008F6337" w:rsidP="003856C9"/>
        </w:tc>
      </w:tr>
    </w:tbl>
    <w:p w14:paraId="2B91842A" w14:textId="77777777" w:rsidR="008A44A9" w:rsidRDefault="008A44A9" w:rsidP="008A44A9">
      <w:pPr>
        <w:pStyle w:val="Sinespaciado"/>
        <w:jc w:val="both"/>
      </w:pPr>
    </w:p>
    <w:sectPr w:rsidR="008A44A9" w:rsidSect="004126A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6595" w14:textId="77777777" w:rsidR="00CA4AE3" w:rsidRDefault="00CA4AE3" w:rsidP="003856C9">
      <w:pPr>
        <w:spacing w:after="0" w:line="240" w:lineRule="auto"/>
      </w:pPr>
      <w:r>
        <w:separator/>
      </w:r>
    </w:p>
  </w:endnote>
  <w:endnote w:type="continuationSeparator" w:id="0">
    <w:p w14:paraId="0C274CC3" w14:textId="77777777" w:rsidR="00CA4AE3" w:rsidRDefault="00CA4AE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5E075" w14:textId="4BFC03A4" w:rsidR="003856C9" w:rsidRDefault="007803B7" w:rsidP="00952DC8">
    <w:pPr>
      <w:pStyle w:val="Piedepgina"/>
      <w:jc w:val="both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01A3E0D" wp14:editId="343C1DE9">
              <wp:simplePos x="0" y="0"/>
              <wp:positionH relativeFrom="margin">
                <wp:posOffset>-152400</wp:posOffset>
              </wp:positionH>
              <wp:positionV relativeFrom="page">
                <wp:posOffset>9356090</wp:posOffset>
              </wp:positionV>
              <wp:extent cx="6812280" cy="442595"/>
              <wp:effectExtent l="0" t="0" r="11430" b="1460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42595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ACD751" id="Grupo 4" o:spid="_x0000_s1026" alt="Diseño de gráfico de pie de página con rectángulos grises en diversos ángulos" style="position:absolute;margin-left:-12pt;margin-top:736.7pt;width:536.4pt;height:34.85pt;z-index:251667456;mso-width-percent:877;mso-position-horizontal-relative:margin;mso-position-vertical-relative:page;mso-width-percent:877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5F8FB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F0689AF" wp14:editId="28DCD8A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41DF34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4759" w14:textId="77777777" w:rsidR="00CA4AE3" w:rsidRDefault="00CA4AE3" w:rsidP="003856C9">
      <w:pPr>
        <w:spacing w:after="0" w:line="240" w:lineRule="auto"/>
      </w:pPr>
      <w:r>
        <w:separator/>
      </w:r>
    </w:p>
  </w:footnote>
  <w:footnote w:type="continuationSeparator" w:id="0">
    <w:p w14:paraId="6C1B1603" w14:textId="77777777" w:rsidR="00CA4AE3" w:rsidRDefault="00CA4AE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95B5" w14:textId="03306B5F" w:rsidR="001527EB" w:rsidRPr="00D040B9" w:rsidRDefault="00D92DAD" w:rsidP="00E7208F">
    <w:pPr>
      <w:pStyle w:val="Encabezado"/>
      <w:jc w:val="both"/>
      <w:rPr>
        <w:i/>
        <w:iCs/>
        <w:sz w:val="28"/>
        <w:szCs w:val="28"/>
      </w:rPr>
    </w:pPr>
    <w:r>
      <w:rPr>
        <w:i/>
        <w:iCs/>
        <w:sz w:val="28"/>
        <w:szCs w:val="28"/>
      </w:rPr>
      <w:t xml:space="preserve"> </w:t>
    </w:r>
    <w:r w:rsidR="005C4AB6"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7393D3EE" wp14:editId="20B242A1">
              <wp:simplePos x="0" y="0"/>
              <wp:positionH relativeFrom="page">
                <wp:posOffset>617220</wp:posOffset>
              </wp:positionH>
              <wp:positionV relativeFrom="page">
                <wp:posOffset>494665</wp:posOffset>
              </wp:positionV>
              <wp:extent cx="6812280" cy="438785"/>
              <wp:effectExtent l="0" t="0" r="22860" b="23495"/>
              <wp:wrapNone/>
              <wp:docPr id="8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9" name="Forma libre 9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bre 15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 16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D2E112" id="Grupo 4" o:spid="_x0000_s1026" alt="Diseño de gráfico de pie de página con rectángulos grises en diversos ángulos" style="position:absolute;margin-left:48.6pt;margin-top:38.95pt;width:536.4pt;height:34.55pt;z-index:251669504;mso-width-percent:877;mso-height-percent:45;mso-position-horizontal-relative:page;mso-position-vertical-relative:page;mso-width-percent:877;mso-height-percent:4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">
              <o:lock v:ext="edit" aspectratio="t"/>
              <v:shape id="Forma libre 9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10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11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12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13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14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15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16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17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2EE9" w14:textId="143B6F1B" w:rsidR="00DC79BB" w:rsidRDefault="00DC79BB" w:rsidP="00CC60F1">
    <w:pPr>
      <w:pStyle w:val="Encabezado"/>
      <w:jc w:val="both"/>
    </w:pPr>
  </w:p>
  <w:p w14:paraId="47222BD6" w14:textId="58189F16" w:rsidR="00083193" w:rsidRDefault="007B40C1" w:rsidP="007B40C1">
    <w:pPr>
      <w:pStyle w:val="Encabezado"/>
      <w:tabs>
        <w:tab w:val="left" w:pos="4114"/>
      </w:tabs>
      <w:jc w:val="both"/>
    </w:pPr>
    <w:r>
      <w:tab/>
    </w: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439BFB44" wp14:editId="3E145220">
              <wp:simplePos x="0" y="0"/>
              <wp:positionH relativeFrom="page">
                <wp:posOffset>575945</wp:posOffset>
              </wp:positionH>
              <wp:positionV relativeFrom="page">
                <wp:posOffset>617220</wp:posOffset>
              </wp:positionV>
              <wp:extent cx="6812280" cy="438785"/>
              <wp:effectExtent l="0" t="0" r="22860" b="23495"/>
              <wp:wrapNone/>
              <wp:docPr id="1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4" name="Forma libre 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 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orma libre 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35D086" id="Grupo 4" o:spid="_x0000_s1026" alt="Diseño de gráfico de pie de página con rectángulos grises en diversos ángulos" style="position:absolute;margin-left:45.35pt;margin-top:48.6pt;width:536.4pt;height:34.55pt;z-index:251671552;mso-width-percent:877;mso-height-percent:45;mso-position-horizontal-relative:page;mso-position-vertical-relative:page;mso-width-percent:877;mso-height-percent:4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">
              <o:lock v:ext="edit" aspectratio="t"/>
              <v:shape id="Forma libre 4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5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6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18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19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20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21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22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  <w:p w14:paraId="025F7C21" w14:textId="77777777" w:rsidR="00083193" w:rsidRDefault="00083193" w:rsidP="00CC60F1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6B43"/>
    <w:multiLevelType w:val="hybridMultilevel"/>
    <w:tmpl w:val="6E58C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34D4"/>
    <w:multiLevelType w:val="hybridMultilevel"/>
    <w:tmpl w:val="D3F88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76B46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11793"/>
    <w:multiLevelType w:val="hybridMultilevel"/>
    <w:tmpl w:val="BD3C4F78"/>
    <w:lvl w:ilvl="0" w:tplc="46D49CDA">
      <w:start w:val="3"/>
      <w:numFmt w:val="bullet"/>
      <w:lvlText w:val="-"/>
      <w:lvlJc w:val="left"/>
      <w:pPr>
        <w:ind w:left="360" w:hanging="360"/>
      </w:pPr>
      <w:rPr>
        <w:rFonts w:ascii="Gill Sans MT" w:eastAsiaTheme="majorEastAsia" w:hAnsi="Gill Sans MT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C1"/>
    <w:rsid w:val="000323D4"/>
    <w:rsid w:val="00033986"/>
    <w:rsid w:val="00040A69"/>
    <w:rsid w:val="00052BE1"/>
    <w:rsid w:val="0007412A"/>
    <w:rsid w:val="00083193"/>
    <w:rsid w:val="0010199E"/>
    <w:rsid w:val="0011592D"/>
    <w:rsid w:val="001527EB"/>
    <w:rsid w:val="001665DC"/>
    <w:rsid w:val="001765FE"/>
    <w:rsid w:val="00177EBC"/>
    <w:rsid w:val="0019561F"/>
    <w:rsid w:val="001B32D2"/>
    <w:rsid w:val="001B5A3B"/>
    <w:rsid w:val="001F448D"/>
    <w:rsid w:val="00201AA3"/>
    <w:rsid w:val="002066C2"/>
    <w:rsid w:val="00215BC9"/>
    <w:rsid w:val="00234857"/>
    <w:rsid w:val="00293B83"/>
    <w:rsid w:val="00297D62"/>
    <w:rsid w:val="002A2756"/>
    <w:rsid w:val="002A3621"/>
    <w:rsid w:val="002B3890"/>
    <w:rsid w:val="002B7747"/>
    <w:rsid w:val="002C585A"/>
    <w:rsid w:val="002C77B9"/>
    <w:rsid w:val="002F12D0"/>
    <w:rsid w:val="002F485A"/>
    <w:rsid w:val="003053D9"/>
    <w:rsid w:val="00325FFA"/>
    <w:rsid w:val="00363BB2"/>
    <w:rsid w:val="003856C9"/>
    <w:rsid w:val="0039227B"/>
    <w:rsid w:val="00396369"/>
    <w:rsid w:val="003B1974"/>
    <w:rsid w:val="003F4D31"/>
    <w:rsid w:val="003F779B"/>
    <w:rsid w:val="003F7E93"/>
    <w:rsid w:val="004126A8"/>
    <w:rsid w:val="00422CD5"/>
    <w:rsid w:val="0043426C"/>
    <w:rsid w:val="00441EB9"/>
    <w:rsid w:val="00444865"/>
    <w:rsid w:val="00460ED4"/>
    <w:rsid w:val="00463463"/>
    <w:rsid w:val="00473EF8"/>
    <w:rsid w:val="004760E5"/>
    <w:rsid w:val="0048756A"/>
    <w:rsid w:val="004D22BB"/>
    <w:rsid w:val="005152F2"/>
    <w:rsid w:val="00522732"/>
    <w:rsid w:val="00522D87"/>
    <w:rsid w:val="00534E4E"/>
    <w:rsid w:val="00551D35"/>
    <w:rsid w:val="00557019"/>
    <w:rsid w:val="005674AC"/>
    <w:rsid w:val="005A1E51"/>
    <w:rsid w:val="005A7E57"/>
    <w:rsid w:val="005C4AB6"/>
    <w:rsid w:val="005E3E7B"/>
    <w:rsid w:val="00616FF4"/>
    <w:rsid w:val="00634843"/>
    <w:rsid w:val="006807CA"/>
    <w:rsid w:val="00687DC1"/>
    <w:rsid w:val="006A3CE7"/>
    <w:rsid w:val="006B3827"/>
    <w:rsid w:val="006C63F4"/>
    <w:rsid w:val="00717992"/>
    <w:rsid w:val="00720E7F"/>
    <w:rsid w:val="00743379"/>
    <w:rsid w:val="007803B7"/>
    <w:rsid w:val="00785C22"/>
    <w:rsid w:val="007B2F5C"/>
    <w:rsid w:val="007B40C1"/>
    <w:rsid w:val="007C2D1C"/>
    <w:rsid w:val="007C5F05"/>
    <w:rsid w:val="00832043"/>
    <w:rsid w:val="00832F81"/>
    <w:rsid w:val="008A44A9"/>
    <w:rsid w:val="008C7CA2"/>
    <w:rsid w:val="008F6337"/>
    <w:rsid w:val="009049D9"/>
    <w:rsid w:val="0091095B"/>
    <w:rsid w:val="00931A0E"/>
    <w:rsid w:val="00952DC8"/>
    <w:rsid w:val="00967D76"/>
    <w:rsid w:val="00973958"/>
    <w:rsid w:val="009B7B58"/>
    <w:rsid w:val="009C6F56"/>
    <w:rsid w:val="009E594E"/>
    <w:rsid w:val="00A42F91"/>
    <w:rsid w:val="00A535C1"/>
    <w:rsid w:val="00A60BB3"/>
    <w:rsid w:val="00A8699D"/>
    <w:rsid w:val="00A97978"/>
    <w:rsid w:val="00AD180D"/>
    <w:rsid w:val="00AD1F05"/>
    <w:rsid w:val="00AF1258"/>
    <w:rsid w:val="00B01E52"/>
    <w:rsid w:val="00B41AF5"/>
    <w:rsid w:val="00B46F70"/>
    <w:rsid w:val="00B550FC"/>
    <w:rsid w:val="00B85871"/>
    <w:rsid w:val="00B93310"/>
    <w:rsid w:val="00BA2310"/>
    <w:rsid w:val="00BA2F59"/>
    <w:rsid w:val="00BC1F18"/>
    <w:rsid w:val="00BC420B"/>
    <w:rsid w:val="00BD2E58"/>
    <w:rsid w:val="00BD3324"/>
    <w:rsid w:val="00BF6BAB"/>
    <w:rsid w:val="00C007A5"/>
    <w:rsid w:val="00C4403A"/>
    <w:rsid w:val="00C86F0D"/>
    <w:rsid w:val="00CA4AE3"/>
    <w:rsid w:val="00CC60F1"/>
    <w:rsid w:val="00CE6306"/>
    <w:rsid w:val="00D040B9"/>
    <w:rsid w:val="00D073BC"/>
    <w:rsid w:val="00D11C4D"/>
    <w:rsid w:val="00D2435E"/>
    <w:rsid w:val="00D5067A"/>
    <w:rsid w:val="00D74798"/>
    <w:rsid w:val="00D86EED"/>
    <w:rsid w:val="00D92DAD"/>
    <w:rsid w:val="00DC79BB"/>
    <w:rsid w:val="00E24F67"/>
    <w:rsid w:val="00E34D58"/>
    <w:rsid w:val="00E7208F"/>
    <w:rsid w:val="00E87676"/>
    <w:rsid w:val="00E941EF"/>
    <w:rsid w:val="00EB1C1B"/>
    <w:rsid w:val="00EB4999"/>
    <w:rsid w:val="00ED475E"/>
    <w:rsid w:val="00EE7ED1"/>
    <w:rsid w:val="00EF2BB7"/>
    <w:rsid w:val="00F31679"/>
    <w:rsid w:val="00F453F5"/>
    <w:rsid w:val="00F56435"/>
    <w:rsid w:val="00F81CEA"/>
    <w:rsid w:val="00F97AF4"/>
    <w:rsid w:val="00FA07AA"/>
    <w:rsid w:val="00FB0A17"/>
    <w:rsid w:val="00FB6A8F"/>
    <w:rsid w:val="00FE20E6"/>
    <w:rsid w:val="00FE35C5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9F7C6"/>
  <w15:chartTrackingRefBased/>
  <w15:docId w15:val="{28506231-BDF7-804E-BF7B-236FB1F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87D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D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0A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19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paragraph" w:styleId="Prrafodelista">
    <w:name w:val="List Paragraph"/>
    <w:basedOn w:val="Normal"/>
    <w:uiPriority w:val="34"/>
    <w:qFormat/>
    <w:rsid w:val="00B41AF5"/>
    <w:pPr>
      <w:spacing w:after="5" w:line="250" w:lineRule="auto"/>
      <w:ind w:left="720" w:right="1" w:hanging="10"/>
      <w:contextualSpacing/>
      <w:jc w:val="both"/>
    </w:pPr>
    <w:rPr>
      <w:rFonts w:ascii="Corbel" w:eastAsia="Corbel" w:hAnsi="Corbel" w:cs="Corbel"/>
      <w:color w:val="000000"/>
      <w:sz w:val="24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LLYJ.CANTILL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ycantillo/Library/Containers/com.microsoft.Word/Data/Library/Application%20Support/Microsoft/Office/16.0/DTS/es-ES%7b51AA8784-A6C5-2C40-BD62-C45A67101F1C%7d/%7bE3BDBDFE-F0EC-0740-BB1F-A130EFD77768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{E3BDBDFE-F0EC-0740-BB1F-A130EFD77768}tf16392740.dotx</Template>
  <TotalTime>0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Kelly Johana Cantillo Anaya</cp:lastModifiedBy>
  <cp:revision>2</cp:revision>
  <dcterms:created xsi:type="dcterms:W3CDTF">2021-03-09T21:30:00Z</dcterms:created>
  <dcterms:modified xsi:type="dcterms:W3CDTF">2021-03-09T21:30:00Z</dcterms:modified>
</cp:coreProperties>
</file>